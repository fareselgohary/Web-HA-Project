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9A1B3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438C62CB" wp14:editId="7BB6E593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3DB8CC46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40CF8A3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9244D2" wp14:editId="3066EF0D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7FCB3F" w14:textId="77777777" w:rsidR="00D077E9" w:rsidRPr="00D86945" w:rsidRDefault="00F02A52" w:rsidP="00D077E9">
                                  <w:pPr>
                                    <w:pStyle w:val="Title"/>
                                  </w:pPr>
                                  <w:r>
                                    <w:t>Heart Attack</w:t>
                                  </w:r>
                                </w:p>
                                <w:p w14:paraId="7EA5199B" w14:textId="77777777" w:rsidR="00D077E9" w:rsidRPr="00D86945" w:rsidRDefault="00F02A52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>Website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29244D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OlGQIAAC0EAAAOAAAAZHJzL2Uyb0RvYy54bWysU8tu2zAQvBfoPxC815Ic200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" filled="f" stroked="f" strokeweight=".5pt">
                      <v:textbox>
                        <w:txbxContent>
                          <w:p w14:paraId="617FCB3F" w14:textId="77777777" w:rsidR="00D077E9" w:rsidRPr="00D86945" w:rsidRDefault="00F02A52" w:rsidP="00D077E9">
                            <w:pPr>
                              <w:pStyle w:val="Title"/>
                            </w:pPr>
                            <w:r>
                              <w:t>Heart Attack</w:t>
                            </w:r>
                          </w:p>
                          <w:p w14:paraId="7EA5199B" w14:textId="77777777" w:rsidR="00D077E9" w:rsidRPr="00D86945" w:rsidRDefault="00F02A52" w:rsidP="00D077E9">
                            <w:pPr>
                              <w:pStyle w:val="Title"/>
                              <w:spacing w:after="0"/>
                            </w:pPr>
                            <w:r>
                              <w:t>Website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0AB7BCA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7ED997D" wp14:editId="71265375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20C8AD5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028ECB79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58175BD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5E159459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E841DC23B9604CA39BE4AFE970129607"/>
              </w:placeholder>
              <w15:appearance w15:val="hidden"/>
            </w:sdtPr>
            <w:sdtContent>
              <w:p w14:paraId="3B20A584" w14:textId="255A8338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="00000000">
                  <w:rPr>
                    <w:rStyle w:val="SubtitleChar"/>
                    <w:b w:val="0"/>
                  </w:rPr>
                  <w:fldChar w:fldCharType="separate"/>
                </w:r>
                <w:r w:rsidR="00607786">
                  <w:rPr>
                    <w:rStyle w:val="SubtitleChar"/>
                    <w:b w:val="0"/>
                    <w:noProof/>
                  </w:rPr>
                  <w:t>December 31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6E7A9A82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65CA3DE" wp14:editId="0B0758F0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F55F711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0867119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70ADC04B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54B6F2F5" w14:textId="77777777" w:rsidR="00D077E9" w:rsidRDefault="00000000" w:rsidP="00D077E9">
            <w:sdt>
              <w:sdtPr>
                <w:id w:val="-1740469667"/>
                <w:placeholder>
                  <w:docPart w:val="4462F47DB98D49109C7A39CCCD6852CD"/>
                </w:placeholder>
                <w15:appearance w15:val="hidden"/>
              </w:sdtPr>
              <w:sdtContent>
                <w:r w:rsidR="00DA02A8">
                  <w:t>Team ID: 15</w:t>
                </w:r>
              </w:sdtContent>
            </w:sdt>
          </w:p>
          <w:p w14:paraId="099388A2" w14:textId="77777777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77875A07C790479386316F4F5DFD1BFA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F02A52">
                  <w:t>Fares El Gohary and Omar El Hennawy</w:t>
                </w:r>
              </w:sdtContent>
            </w:sdt>
          </w:p>
          <w:p w14:paraId="7BED6A57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7CE90733" w14:textId="77777777" w:rsidR="00D077E9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EBA822" wp14:editId="729DFBFC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9ED04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D8F85F" wp14:editId="6BBD17DF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5DAA2F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12C62CCF" w14:textId="77777777" w:rsidR="00D077E9" w:rsidRDefault="00DA02A8" w:rsidP="00D077E9">
      <w:pPr>
        <w:pStyle w:val="Heading1"/>
      </w:pPr>
      <w:r>
        <w:lastRenderedPageBreak/>
        <w:t>Introduction and Objectives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23D70A59" w14:textId="77777777" w:rsidTr="00DA02A8">
        <w:trPr>
          <w:trHeight w:val="4365"/>
        </w:trPr>
        <w:tc>
          <w:tcPr>
            <w:tcW w:w="9999" w:type="dxa"/>
          </w:tcPr>
          <w:p w14:paraId="57B1CFA6" w14:textId="77777777" w:rsidR="00DF027C" w:rsidRDefault="00DF027C" w:rsidP="00DF027C">
            <w:pPr>
              <w:pStyle w:val="Content"/>
            </w:pPr>
          </w:p>
          <w:p w14:paraId="57231852" w14:textId="6A7F187E" w:rsidR="00DA02A8" w:rsidRDefault="00C773B9" w:rsidP="00DA02A8">
            <w:pPr>
              <w:pStyle w:val="Content"/>
              <w:numPr>
                <w:ilvl w:val="0"/>
                <w:numId w:val="1"/>
              </w:numPr>
            </w:pPr>
            <w:r>
              <w:t>Our website is for the fast-food chain: Heart Attack.</w:t>
            </w:r>
          </w:p>
          <w:p w14:paraId="7520B63E" w14:textId="2BB78A7D" w:rsidR="00C773B9" w:rsidRDefault="00C773B9" w:rsidP="00DA02A8">
            <w:pPr>
              <w:pStyle w:val="Content"/>
              <w:numPr>
                <w:ilvl w:val="0"/>
                <w:numId w:val="1"/>
              </w:numPr>
            </w:pPr>
            <w:r>
              <w:t>It has 6 pages: Home, Menu, Offers, Location, Feedback, and Login</w:t>
            </w:r>
            <w:r w:rsidR="008A03D7">
              <w:t>/Signup.</w:t>
            </w:r>
          </w:p>
          <w:p w14:paraId="4520DE9F" w14:textId="77777777" w:rsidR="00C773B9" w:rsidRDefault="00C773B9" w:rsidP="00DA02A8">
            <w:pPr>
              <w:pStyle w:val="Content"/>
              <w:numPr>
                <w:ilvl w:val="0"/>
                <w:numId w:val="1"/>
              </w:numPr>
            </w:pPr>
            <w:r>
              <w:t>Home brings you to a basic page that contains the restaurant’s logo and buttons to quickly login or view the menu.</w:t>
            </w:r>
          </w:p>
          <w:p w14:paraId="0C5DA1A9" w14:textId="77777777" w:rsidR="00C773B9" w:rsidRDefault="00C773B9" w:rsidP="00DA02A8">
            <w:pPr>
              <w:pStyle w:val="Content"/>
              <w:numPr>
                <w:ilvl w:val="0"/>
                <w:numId w:val="1"/>
              </w:numPr>
            </w:pPr>
            <w:r>
              <w:t>Menu brings you the current selection of food you can order.</w:t>
            </w:r>
          </w:p>
          <w:p w14:paraId="2CA337B3" w14:textId="77777777" w:rsidR="00C773B9" w:rsidRDefault="00C773B9" w:rsidP="00DA02A8">
            <w:pPr>
              <w:pStyle w:val="Content"/>
              <w:numPr>
                <w:ilvl w:val="0"/>
                <w:numId w:val="1"/>
              </w:numPr>
            </w:pPr>
            <w:r>
              <w:t>Offers get you all the current deals and sales.</w:t>
            </w:r>
          </w:p>
          <w:p w14:paraId="192FE1F5" w14:textId="77777777" w:rsidR="00C773B9" w:rsidRDefault="00C773B9" w:rsidP="00DA02A8">
            <w:pPr>
              <w:pStyle w:val="Content"/>
              <w:numPr>
                <w:ilvl w:val="0"/>
                <w:numId w:val="1"/>
              </w:numPr>
            </w:pPr>
            <w:r>
              <w:t>Locations gives you a quick glance at all the restaurant’s branches, their respective numbers, and addresses.</w:t>
            </w:r>
          </w:p>
          <w:p w14:paraId="02BEE919" w14:textId="77777777" w:rsidR="00C773B9" w:rsidRDefault="00C773B9" w:rsidP="00DA02A8">
            <w:pPr>
              <w:pStyle w:val="Content"/>
              <w:numPr>
                <w:ilvl w:val="0"/>
                <w:numId w:val="1"/>
              </w:numPr>
            </w:pPr>
            <w:r>
              <w:t>Feedback gives you a small page where you can type in your name, number, and write any feedback you have about the restaurant.</w:t>
            </w:r>
          </w:p>
          <w:p w14:paraId="4ADF78FA" w14:textId="40707357" w:rsidR="00C773B9" w:rsidRDefault="00C773B9" w:rsidP="00DA02A8">
            <w:pPr>
              <w:pStyle w:val="Content"/>
              <w:numPr>
                <w:ilvl w:val="0"/>
                <w:numId w:val="1"/>
              </w:numPr>
            </w:pPr>
            <w:r>
              <w:t xml:space="preserve">Login gives you a quick little menu to type in your info, and if haven’t yet created an account there’s a clickable link below </w:t>
            </w:r>
            <w:r w:rsidR="008A03D7">
              <w:t>that redirects you to the sign-up page.</w:t>
            </w:r>
          </w:p>
          <w:p w14:paraId="5B77F3F6" w14:textId="156D9B77" w:rsidR="008A03D7" w:rsidRDefault="008A03D7" w:rsidP="00DA02A8">
            <w:pPr>
              <w:pStyle w:val="Content"/>
              <w:numPr>
                <w:ilvl w:val="0"/>
                <w:numId w:val="1"/>
              </w:numPr>
            </w:pPr>
            <w:r>
              <w:t>Sign-up and Feedback pages have their own database.</w:t>
            </w:r>
          </w:p>
        </w:tc>
      </w:tr>
      <w:tr w:rsidR="00DF027C" w14:paraId="1F599B9D" w14:textId="77777777" w:rsidTr="00DF027C">
        <w:trPr>
          <w:trHeight w:val="5931"/>
        </w:trPr>
        <w:tc>
          <w:tcPr>
            <w:tcW w:w="9999" w:type="dxa"/>
          </w:tcPr>
          <w:p w14:paraId="0BB4B3FA" w14:textId="77777777" w:rsidR="00DA02A8" w:rsidRDefault="00DA02A8" w:rsidP="00DA02A8">
            <w:pPr>
              <w:pStyle w:val="Content"/>
              <w:rPr>
                <w:b/>
                <w:bCs/>
                <w:iCs/>
                <w:sz w:val="52"/>
                <w:szCs w:val="52"/>
              </w:rPr>
            </w:pPr>
          </w:p>
          <w:p w14:paraId="2E6947C7" w14:textId="77777777" w:rsidR="00DA02A8" w:rsidRDefault="00DA02A8" w:rsidP="00DA02A8">
            <w:pPr>
              <w:pStyle w:val="Content"/>
              <w:rPr>
                <w:b/>
                <w:bCs/>
                <w:iCs/>
                <w:sz w:val="52"/>
                <w:szCs w:val="52"/>
              </w:rPr>
            </w:pPr>
          </w:p>
          <w:p w14:paraId="17F35B7C" w14:textId="77777777" w:rsidR="00DA02A8" w:rsidRDefault="00DA02A8" w:rsidP="00DA02A8">
            <w:pPr>
              <w:pStyle w:val="Content"/>
              <w:rPr>
                <w:b/>
                <w:bCs/>
                <w:iCs/>
                <w:sz w:val="52"/>
                <w:szCs w:val="52"/>
              </w:rPr>
            </w:pPr>
          </w:p>
          <w:p w14:paraId="6E0974BE" w14:textId="77777777" w:rsidR="00DA02A8" w:rsidRDefault="00DA02A8" w:rsidP="00DA02A8">
            <w:pPr>
              <w:pStyle w:val="Content"/>
              <w:rPr>
                <w:b/>
                <w:bCs/>
                <w:iCs/>
                <w:sz w:val="52"/>
                <w:szCs w:val="52"/>
              </w:rPr>
            </w:pPr>
          </w:p>
          <w:p w14:paraId="7BD08EE9" w14:textId="77777777" w:rsidR="00DA02A8" w:rsidRDefault="00DA02A8" w:rsidP="00DA02A8">
            <w:pPr>
              <w:pStyle w:val="Content"/>
              <w:rPr>
                <w:b/>
                <w:bCs/>
                <w:iCs/>
                <w:sz w:val="52"/>
                <w:szCs w:val="52"/>
              </w:rPr>
            </w:pPr>
          </w:p>
          <w:p w14:paraId="0B078472" w14:textId="77777777" w:rsidR="00DA02A8" w:rsidRDefault="00DA02A8" w:rsidP="00DA02A8">
            <w:pPr>
              <w:pStyle w:val="Content"/>
              <w:rPr>
                <w:b/>
                <w:bCs/>
                <w:iCs/>
                <w:sz w:val="52"/>
                <w:szCs w:val="52"/>
              </w:rPr>
            </w:pPr>
          </w:p>
          <w:p w14:paraId="3A70D05F" w14:textId="77777777" w:rsidR="00DA02A8" w:rsidRDefault="00DA02A8" w:rsidP="00DA02A8">
            <w:pPr>
              <w:pStyle w:val="Content"/>
              <w:rPr>
                <w:b/>
                <w:bCs/>
                <w:iCs/>
                <w:sz w:val="52"/>
                <w:szCs w:val="52"/>
              </w:rPr>
            </w:pPr>
          </w:p>
          <w:p w14:paraId="14F6A6E1" w14:textId="77777777" w:rsidR="00DA02A8" w:rsidRDefault="00DA02A8" w:rsidP="00DA02A8">
            <w:pPr>
              <w:pStyle w:val="Content"/>
              <w:rPr>
                <w:b/>
                <w:bCs/>
                <w:iCs/>
                <w:sz w:val="52"/>
                <w:szCs w:val="52"/>
              </w:rPr>
            </w:pPr>
          </w:p>
          <w:p w14:paraId="556CBB76" w14:textId="77777777" w:rsidR="00DA02A8" w:rsidRDefault="00DA02A8" w:rsidP="00DA02A8">
            <w:pPr>
              <w:pStyle w:val="Content"/>
              <w:rPr>
                <w:b/>
                <w:bCs/>
                <w:iCs/>
                <w:sz w:val="52"/>
                <w:szCs w:val="52"/>
              </w:rPr>
            </w:pPr>
          </w:p>
          <w:p w14:paraId="476080C6" w14:textId="77777777" w:rsidR="00DA02A8" w:rsidRDefault="00DA02A8" w:rsidP="00DA02A8">
            <w:pPr>
              <w:pStyle w:val="Content"/>
              <w:rPr>
                <w:b/>
                <w:bCs/>
                <w:iCs/>
                <w:sz w:val="52"/>
                <w:szCs w:val="52"/>
              </w:rPr>
            </w:pPr>
          </w:p>
          <w:p w14:paraId="5C38FCC7" w14:textId="77777777" w:rsidR="00DA02A8" w:rsidRDefault="00DA02A8" w:rsidP="00DA02A8">
            <w:pPr>
              <w:pStyle w:val="Content"/>
              <w:rPr>
                <w:b/>
                <w:bCs/>
                <w:iCs/>
                <w:sz w:val="52"/>
                <w:szCs w:val="52"/>
              </w:rPr>
            </w:pPr>
          </w:p>
          <w:p w14:paraId="114637C3" w14:textId="60D28095" w:rsidR="00DA02A8" w:rsidRDefault="00DA02A8" w:rsidP="00DA02A8">
            <w:pPr>
              <w:pStyle w:val="Content"/>
              <w:rPr>
                <w:b/>
                <w:bCs/>
                <w:iCs/>
                <w:sz w:val="52"/>
                <w:szCs w:val="52"/>
              </w:rPr>
            </w:pPr>
            <w:r w:rsidRPr="00DA02A8">
              <w:rPr>
                <w:b/>
                <w:bCs/>
                <w:iCs/>
                <w:sz w:val="52"/>
                <w:szCs w:val="52"/>
              </w:rPr>
              <w:t>File Structure</w:t>
            </w:r>
          </w:p>
          <w:p w14:paraId="76A630EA" w14:textId="77777777" w:rsidR="00FC4EE3" w:rsidRDefault="00FC4EE3" w:rsidP="00FC4EE3">
            <w:pPr>
              <w:pStyle w:val="Content"/>
              <w:rPr>
                <w:iCs/>
                <w:szCs w:val="28"/>
              </w:rPr>
            </w:pPr>
            <w:r>
              <w:rPr>
                <w:iCs/>
                <w:szCs w:val="28"/>
              </w:rPr>
              <w:t>2 main folders:  Models and Public.</w:t>
            </w:r>
          </w:p>
          <w:p w14:paraId="0D828ACD" w14:textId="77777777" w:rsidR="00FC4EE3" w:rsidRDefault="00FC4EE3" w:rsidP="00FC4EE3">
            <w:pPr>
              <w:pStyle w:val="Content"/>
              <w:rPr>
                <w:iCs/>
                <w:szCs w:val="28"/>
              </w:rPr>
            </w:pPr>
            <w:r>
              <w:rPr>
                <w:iCs/>
                <w:szCs w:val="28"/>
              </w:rPr>
              <w:t>Inside Models: js.db</w:t>
            </w:r>
          </w:p>
          <w:p w14:paraId="38BEE94C" w14:textId="39BFAE22" w:rsidR="00FC4EE3" w:rsidRPr="004C7042" w:rsidRDefault="00FC4EE3" w:rsidP="00FC4EE3">
            <w:pPr>
              <w:pStyle w:val="Content"/>
              <w:rPr>
                <w:iCs/>
                <w:szCs w:val="28"/>
              </w:rPr>
            </w:pPr>
            <w:r>
              <w:rPr>
                <w:iCs/>
                <w:szCs w:val="28"/>
              </w:rPr>
              <w:t xml:space="preserve">Inside Public: A folder with CSS, a JS folder, all the HTMLs, </w:t>
            </w:r>
            <w:proofErr w:type="gramStart"/>
            <w:r>
              <w:rPr>
                <w:iCs/>
                <w:szCs w:val="28"/>
              </w:rPr>
              <w:t>js ,</w:t>
            </w:r>
            <w:proofErr w:type="gramEnd"/>
            <w:r>
              <w:rPr>
                <w:iCs/>
                <w:szCs w:val="28"/>
              </w:rPr>
              <w:t xml:space="preserve"> and CSS that we use. </w:t>
            </w:r>
          </w:p>
          <w:p w14:paraId="3EEED746" w14:textId="77777777" w:rsidR="00B8075B" w:rsidRDefault="00B8075B" w:rsidP="00DA02A8">
            <w:pPr>
              <w:pStyle w:val="Content"/>
              <w:rPr>
                <w:b/>
                <w:bCs/>
                <w:iCs/>
                <w:sz w:val="52"/>
                <w:szCs w:val="52"/>
              </w:rPr>
            </w:pPr>
          </w:p>
          <w:p w14:paraId="104D77C9" w14:textId="77777777" w:rsidR="00B8075B" w:rsidRDefault="00B8075B" w:rsidP="00DA02A8">
            <w:pPr>
              <w:pStyle w:val="Content"/>
              <w:rPr>
                <w:b/>
                <w:bCs/>
                <w:iCs/>
                <w:sz w:val="52"/>
                <w:szCs w:val="52"/>
              </w:rPr>
            </w:pPr>
          </w:p>
          <w:p w14:paraId="4DD5E2AB" w14:textId="6BC56F58" w:rsidR="00DA02A8" w:rsidRDefault="00DA02A8" w:rsidP="00DA02A8">
            <w:pPr>
              <w:pStyle w:val="Content"/>
              <w:rPr>
                <w:b/>
                <w:bCs/>
                <w:iCs/>
                <w:sz w:val="52"/>
                <w:szCs w:val="52"/>
              </w:rPr>
            </w:pPr>
            <w:r w:rsidRPr="00DA02A8">
              <w:rPr>
                <w:b/>
                <w:bCs/>
                <w:iCs/>
                <w:sz w:val="52"/>
                <w:szCs w:val="52"/>
              </w:rPr>
              <w:t>Function and Nonfunction</w:t>
            </w:r>
          </w:p>
          <w:p w14:paraId="6F62F890" w14:textId="66FFA75E" w:rsidR="004C7042" w:rsidRDefault="00103CC4" w:rsidP="00103CC4">
            <w:pPr>
              <w:pStyle w:val="Content"/>
              <w:rPr>
                <w:iCs/>
                <w:szCs w:val="28"/>
              </w:rPr>
            </w:pPr>
            <w:r>
              <w:rPr>
                <w:iCs/>
                <w:szCs w:val="28"/>
              </w:rPr>
              <w:t>Functional</w:t>
            </w:r>
            <w:r w:rsidR="00FC4EE3">
              <w:rPr>
                <w:iCs/>
                <w:szCs w:val="28"/>
              </w:rPr>
              <w:t xml:space="preserve"> the user will</w:t>
            </w:r>
            <w:r>
              <w:rPr>
                <w:iCs/>
                <w:szCs w:val="28"/>
              </w:rPr>
              <w:t>:</w:t>
            </w:r>
          </w:p>
          <w:p w14:paraId="5F34D454" w14:textId="56A9F8F4" w:rsidR="00103CC4" w:rsidRDefault="00FC4EE3" w:rsidP="00103CC4">
            <w:pPr>
              <w:pStyle w:val="Content"/>
              <w:numPr>
                <w:ilvl w:val="0"/>
                <w:numId w:val="1"/>
              </w:numPr>
              <w:rPr>
                <w:iCs/>
                <w:szCs w:val="28"/>
              </w:rPr>
            </w:pPr>
            <w:r>
              <w:rPr>
                <w:iCs/>
                <w:szCs w:val="28"/>
              </w:rPr>
              <w:t xml:space="preserve">  Choose the Home </w:t>
            </w:r>
            <w:r w:rsidR="005D20FB">
              <w:rPr>
                <w:iCs/>
                <w:szCs w:val="28"/>
              </w:rPr>
              <w:t>page</w:t>
            </w:r>
          </w:p>
          <w:p w14:paraId="3EC31535" w14:textId="1100CC11" w:rsidR="00103CC4" w:rsidRDefault="00FC4EE3" w:rsidP="00103CC4">
            <w:pPr>
              <w:pStyle w:val="Content"/>
              <w:numPr>
                <w:ilvl w:val="0"/>
                <w:numId w:val="1"/>
              </w:numPr>
              <w:rPr>
                <w:iCs/>
                <w:szCs w:val="28"/>
              </w:rPr>
            </w:pPr>
            <w:r>
              <w:rPr>
                <w:iCs/>
                <w:szCs w:val="28"/>
              </w:rPr>
              <w:t xml:space="preserve">  Choose the Menu </w:t>
            </w:r>
            <w:r w:rsidR="005D20FB">
              <w:rPr>
                <w:iCs/>
                <w:szCs w:val="28"/>
              </w:rPr>
              <w:t>page</w:t>
            </w:r>
          </w:p>
          <w:p w14:paraId="2A3D9943" w14:textId="17F13958" w:rsidR="00103CC4" w:rsidRDefault="00FC4EE3" w:rsidP="00103CC4">
            <w:pPr>
              <w:pStyle w:val="Content"/>
              <w:numPr>
                <w:ilvl w:val="0"/>
                <w:numId w:val="1"/>
              </w:numPr>
              <w:rPr>
                <w:iCs/>
                <w:szCs w:val="28"/>
              </w:rPr>
            </w:pPr>
            <w:r>
              <w:rPr>
                <w:iCs/>
                <w:szCs w:val="28"/>
              </w:rPr>
              <w:t xml:space="preserve">  Choose the Offers </w:t>
            </w:r>
            <w:r w:rsidR="005D20FB">
              <w:rPr>
                <w:iCs/>
                <w:szCs w:val="28"/>
              </w:rPr>
              <w:t>page</w:t>
            </w:r>
          </w:p>
          <w:p w14:paraId="5E9E9EAD" w14:textId="522A2A90" w:rsidR="00103CC4" w:rsidRDefault="00FC4EE3" w:rsidP="00103CC4">
            <w:pPr>
              <w:pStyle w:val="Content"/>
              <w:numPr>
                <w:ilvl w:val="0"/>
                <w:numId w:val="1"/>
              </w:numPr>
              <w:rPr>
                <w:iCs/>
                <w:szCs w:val="28"/>
              </w:rPr>
            </w:pPr>
            <w:r>
              <w:rPr>
                <w:iCs/>
                <w:szCs w:val="28"/>
              </w:rPr>
              <w:t xml:space="preserve">  Choose the Location </w:t>
            </w:r>
            <w:r w:rsidR="005D20FB">
              <w:rPr>
                <w:iCs/>
                <w:szCs w:val="28"/>
              </w:rPr>
              <w:t>page</w:t>
            </w:r>
          </w:p>
          <w:p w14:paraId="3F8CEA66" w14:textId="23AA3979" w:rsidR="00FC4EE3" w:rsidRDefault="00FC4EE3" w:rsidP="00103CC4">
            <w:pPr>
              <w:pStyle w:val="Content"/>
              <w:numPr>
                <w:ilvl w:val="0"/>
                <w:numId w:val="1"/>
              </w:numPr>
              <w:rPr>
                <w:iCs/>
                <w:szCs w:val="28"/>
              </w:rPr>
            </w:pPr>
            <w:r>
              <w:rPr>
                <w:iCs/>
                <w:szCs w:val="28"/>
              </w:rPr>
              <w:t xml:space="preserve">  Choose the Feedback </w:t>
            </w:r>
            <w:r w:rsidR="005D20FB">
              <w:rPr>
                <w:iCs/>
                <w:szCs w:val="28"/>
              </w:rPr>
              <w:t>page</w:t>
            </w:r>
          </w:p>
          <w:p w14:paraId="14820F79" w14:textId="49C4962E" w:rsidR="00103CC4" w:rsidRDefault="005D20FB" w:rsidP="00103CC4">
            <w:pPr>
              <w:pStyle w:val="Content"/>
              <w:numPr>
                <w:ilvl w:val="0"/>
                <w:numId w:val="1"/>
              </w:numPr>
              <w:rPr>
                <w:iCs/>
                <w:szCs w:val="28"/>
              </w:rPr>
            </w:pPr>
            <w:r>
              <w:rPr>
                <w:iCs/>
                <w:szCs w:val="28"/>
              </w:rPr>
              <w:t xml:space="preserve">  Choose the Login/Signup page</w:t>
            </w:r>
          </w:p>
          <w:p w14:paraId="583B8FED" w14:textId="78EA6F31" w:rsidR="00103CC4" w:rsidRDefault="00103CC4" w:rsidP="00103CC4">
            <w:pPr>
              <w:pStyle w:val="Content"/>
              <w:rPr>
                <w:iCs/>
                <w:szCs w:val="28"/>
              </w:rPr>
            </w:pPr>
            <w:r>
              <w:rPr>
                <w:iCs/>
                <w:szCs w:val="28"/>
              </w:rPr>
              <w:t>Non-Functional:</w:t>
            </w:r>
          </w:p>
          <w:p w14:paraId="20DDDB39" w14:textId="29897EA4" w:rsidR="00103CC4" w:rsidRDefault="005D20FB" w:rsidP="00103CC4">
            <w:pPr>
              <w:pStyle w:val="Content"/>
              <w:numPr>
                <w:ilvl w:val="0"/>
                <w:numId w:val="1"/>
              </w:numPr>
              <w:rPr>
                <w:iCs/>
                <w:szCs w:val="28"/>
              </w:rPr>
            </w:pPr>
            <w:r>
              <w:rPr>
                <w:iCs/>
                <w:szCs w:val="28"/>
              </w:rPr>
              <w:t>Easy to access</w:t>
            </w:r>
          </w:p>
          <w:p w14:paraId="67CD4447" w14:textId="1ACC1466" w:rsidR="00103CC4" w:rsidRDefault="005D20FB" w:rsidP="00103CC4">
            <w:pPr>
              <w:pStyle w:val="Content"/>
              <w:numPr>
                <w:ilvl w:val="0"/>
                <w:numId w:val="1"/>
              </w:numPr>
              <w:rPr>
                <w:iCs/>
                <w:szCs w:val="28"/>
              </w:rPr>
            </w:pPr>
            <w:r>
              <w:rPr>
                <w:iCs/>
                <w:szCs w:val="28"/>
              </w:rPr>
              <w:t>Signup information saved to database</w:t>
            </w:r>
          </w:p>
          <w:p w14:paraId="0D8A1F05" w14:textId="22375716" w:rsidR="00103CC4" w:rsidRDefault="005D20FB" w:rsidP="00103CC4">
            <w:pPr>
              <w:pStyle w:val="Content"/>
              <w:numPr>
                <w:ilvl w:val="0"/>
                <w:numId w:val="1"/>
              </w:numPr>
              <w:rPr>
                <w:iCs/>
                <w:szCs w:val="28"/>
              </w:rPr>
            </w:pPr>
            <w:r>
              <w:rPr>
                <w:iCs/>
                <w:szCs w:val="28"/>
              </w:rPr>
              <w:t>Feedback information saved to database</w:t>
            </w:r>
          </w:p>
          <w:p w14:paraId="2EA75F66" w14:textId="4014AC27" w:rsidR="00103CC4" w:rsidRDefault="005D20FB" w:rsidP="00103CC4">
            <w:pPr>
              <w:pStyle w:val="Content"/>
              <w:numPr>
                <w:ilvl w:val="0"/>
                <w:numId w:val="1"/>
              </w:numPr>
              <w:rPr>
                <w:iCs/>
                <w:szCs w:val="28"/>
              </w:rPr>
            </w:pPr>
            <w:r>
              <w:rPr>
                <w:iCs/>
                <w:szCs w:val="28"/>
              </w:rPr>
              <w:t>Easy to use</w:t>
            </w:r>
          </w:p>
          <w:p w14:paraId="009326D5" w14:textId="741D20BE" w:rsidR="00103CC4" w:rsidRDefault="00103CC4" w:rsidP="005D20FB">
            <w:pPr>
              <w:pStyle w:val="Content"/>
              <w:ind w:left="720"/>
              <w:rPr>
                <w:iCs/>
                <w:szCs w:val="28"/>
              </w:rPr>
            </w:pPr>
          </w:p>
          <w:p w14:paraId="2408D311" w14:textId="77777777" w:rsidR="00103CC4" w:rsidRPr="004C7042" w:rsidRDefault="00103CC4" w:rsidP="00103CC4">
            <w:pPr>
              <w:pStyle w:val="Content"/>
              <w:ind w:left="720"/>
              <w:rPr>
                <w:iCs/>
                <w:szCs w:val="28"/>
              </w:rPr>
            </w:pPr>
          </w:p>
          <w:p w14:paraId="3914074B" w14:textId="77777777" w:rsidR="00B8075B" w:rsidRDefault="00B8075B" w:rsidP="00DA02A8">
            <w:pPr>
              <w:pStyle w:val="Content"/>
              <w:rPr>
                <w:b/>
                <w:bCs/>
                <w:iCs/>
                <w:sz w:val="52"/>
                <w:szCs w:val="52"/>
              </w:rPr>
            </w:pPr>
          </w:p>
          <w:p w14:paraId="570B2F97" w14:textId="77777777" w:rsidR="00B8075B" w:rsidRDefault="00B8075B" w:rsidP="00DA02A8">
            <w:pPr>
              <w:pStyle w:val="Content"/>
              <w:rPr>
                <w:b/>
                <w:bCs/>
                <w:iCs/>
                <w:sz w:val="52"/>
                <w:szCs w:val="52"/>
              </w:rPr>
            </w:pPr>
          </w:p>
          <w:p w14:paraId="0F392C4F" w14:textId="77777777" w:rsidR="00B8075B" w:rsidRDefault="00B8075B" w:rsidP="00DA02A8">
            <w:pPr>
              <w:pStyle w:val="Content"/>
              <w:rPr>
                <w:b/>
                <w:bCs/>
                <w:iCs/>
                <w:sz w:val="52"/>
                <w:szCs w:val="52"/>
              </w:rPr>
            </w:pPr>
          </w:p>
          <w:p w14:paraId="2165A81E" w14:textId="552BDFE5" w:rsidR="008A28F6" w:rsidRDefault="00DA02A8" w:rsidP="00DA02A8">
            <w:pPr>
              <w:pStyle w:val="Content"/>
              <w:rPr>
                <w:b/>
                <w:bCs/>
                <w:iCs/>
                <w:sz w:val="52"/>
                <w:szCs w:val="52"/>
              </w:rPr>
            </w:pPr>
            <w:r w:rsidRPr="00DA02A8">
              <w:rPr>
                <w:b/>
                <w:bCs/>
                <w:iCs/>
                <w:sz w:val="52"/>
                <w:szCs w:val="52"/>
              </w:rPr>
              <w:lastRenderedPageBreak/>
              <w:t>Sequence Diagram</w:t>
            </w:r>
          </w:p>
          <w:p w14:paraId="53EF5340" w14:textId="0526E984" w:rsidR="00DA02A8" w:rsidRPr="008A28F6" w:rsidRDefault="002A6956" w:rsidP="00DA02A8">
            <w:pPr>
              <w:pStyle w:val="Content"/>
              <w:rPr>
                <w:b/>
                <w:bCs/>
                <w:iCs/>
                <w:sz w:val="52"/>
                <w:szCs w:val="52"/>
              </w:rPr>
            </w:pPr>
            <w:r>
              <w:rPr>
                <w:b/>
                <w:bCs/>
                <w:iCs/>
                <w:noProof/>
                <w:sz w:val="52"/>
                <w:szCs w:val="52"/>
              </w:rPr>
              <w:drawing>
                <wp:inline distT="0" distB="0" distL="0" distR="0" wp14:anchorId="40D91018" wp14:editId="15159793">
                  <wp:extent cx="3486150" cy="687678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1175" cy="6886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B395F3" w14:textId="132EAA0D" w:rsidR="0087605E" w:rsidRPr="00D70D02" w:rsidRDefault="00B8075B" w:rsidP="00B8075B">
      <w:pPr>
        <w:tabs>
          <w:tab w:val="left" w:pos="1365"/>
        </w:tabs>
      </w:pPr>
      <w:r>
        <w:lastRenderedPageBreak/>
        <w:tab/>
      </w:r>
    </w:p>
    <w:sectPr w:rsidR="0087605E" w:rsidRPr="00D70D02" w:rsidSect="00DF027C">
      <w:headerReference w:type="default" r:id="rId10"/>
      <w:footerReference w:type="default" r:id="rId11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5A903" w14:textId="77777777" w:rsidR="00C01516" w:rsidRDefault="00C01516">
      <w:r>
        <w:separator/>
      </w:r>
    </w:p>
    <w:p w14:paraId="75E19B13" w14:textId="77777777" w:rsidR="00C01516" w:rsidRDefault="00C01516"/>
  </w:endnote>
  <w:endnote w:type="continuationSeparator" w:id="0">
    <w:p w14:paraId="0913CE2B" w14:textId="77777777" w:rsidR="00C01516" w:rsidRDefault="00C01516">
      <w:r>
        <w:continuationSeparator/>
      </w:r>
    </w:p>
    <w:p w14:paraId="57D8F759" w14:textId="77777777" w:rsidR="00C01516" w:rsidRDefault="00C015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A827EF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109D2B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34F2C" w14:textId="77777777" w:rsidR="00C01516" w:rsidRDefault="00C01516">
      <w:r>
        <w:separator/>
      </w:r>
    </w:p>
    <w:p w14:paraId="49E1250C" w14:textId="77777777" w:rsidR="00C01516" w:rsidRDefault="00C01516"/>
  </w:footnote>
  <w:footnote w:type="continuationSeparator" w:id="0">
    <w:p w14:paraId="730A7B36" w14:textId="77777777" w:rsidR="00C01516" w:rsidRDefault="00C01516">
      <w:r>
        <w:continuationSeparator/>
      </w:r>
    </w:p>
    <w:p w14:paraId="7425BC54" w14:textId="77777777" w:rsidR="00C01516" w:rsidRDefault="00C015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2C26F12A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B6DBE36" w14:textId="77777777" w:rsidR="00D077E9" w:rsidRDefault="00D077E9">
          <w:pPr>
            <w:pStyle w:val="Header"/>
          </w:pPr>
        </w:p>
      </w:tc>
    </w:tr>
  </w:tbl>
  <w:p w14:paraId="6CFEA009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47EFE"/>
    <w:multiLevelType w:val="hybridMultilevel"/>
    <w:tmpl w:val="D3FCFCD6"/>
    <w:lvl w:ilvl="0" w:tplc="0ED8BA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948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52"/>
    <w:rsid w:val="0002482E"/>
    <w:rsid w:val="00050324"/>
    <w:rsid w:val="000A0150"/>
    <w:rsid w:val="000E63C9"/>
    <w:rsid w:val="00103CC4"/>
    <w:rsid w:val="00130E9D"/>
    <w:rsid w:val="00150A6D"/>
    <w:rsid w:val="00185B35"/>
    <w:rsid w:val="001F2BC8"/>
    <w:rsid w:val="001F5F6B"/>
    <w:rsid w:val="00243EBC"/>
    <w:rsid w:val="00246A35"/>
    <w:rsid w:val="00284348"/>
    <w:rsid w:val="002A6956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4C7042"/>
    <w:rsid w:val="005037F0"/>
    <w:rsid w:val="00516A86"/>
    <w:rsid w:val="005275F6"/>
    <w:rsid w:val="00572102"/>
    <w:rsid w:val="005D20FB"/>
    <w:rsid w:val="005F1BB0"/>
    <w:rsid w:val="00607786"/>
    <w:rsid w:val="006420DF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105E"/>
    <w:rsid w:val="0087605E"/>
    <w:rsid w:val="008A03D7"/>
    <w:rsid w:val="008A28F6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B8075B"/>
    <w:rsid w:val="00C01516"/>
    <w:rsid w:val="00C02B87"/>
    <w:rsid w:val="00C4086D"/>
    <w:rsid w:val="00C773B9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6658F"/>
    <w:rsid w:val="00D70D02"/>
    <w:rsid w:val="00D770C7"/>
    <w:rsid w:val="00D86945"/>
    <w:rsid w:val="00D90290"/>
    <w:rsid w:val="00DA02A8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02A52"/>
    <w:rsid w:val="00F11DCF"/>
    <w:rsid w:val="00F162EA"/>
    <w:rsid w:val="00F52D27"/>
    <w:rsid w:val="00F83527"/>
    <w:rsid w:val="00FC4EE3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CC9FD9"/>
  <w15:docId w15:val="{36905DC0-9DB6-4786-A3DA-A5BF844A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ar%20El%20Hennawy\AppData\Local\Microsoft\Office\16.0\DTS\en-US%7b2E71A571-C33A-45ED-8DB8-7832DC5B6AC0%7d\%7b9DF226FF-7629-445D-92ED-F8C8697FC810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841DC23B9604CA39BE4AFE970129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A4454-ED06-437D-BC49-691694DE32D7}"/>
      </w:docPartPr>
      <w:docPartBody>
        <w:p w:rsidR="00187B6C" w:rsidRDefault="00000000">
          <w:pPr>
            <w:pStyle w:val="E841DC23B9604CA39BE4AFE970129607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31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4462F47DB98D49109C7A39CCCD685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AE20C-2FA0-48F5-8A5A-8A312E735395}"/>
      </w:docPartPr>
      <w:docPartBody>
        <w:p w:rsidR="00187B6C" w:rsidRDefault="00000000">
          <w:pPr>
            <w:pStyle w:val="4462F47DB98D49109C7A39CCCD6852CD"/>
          </w:pPr>
          <w:r>
            <w:t>COMPANY NAME</w:t>
          </w:r>
        </w:p>
      </w:docPartBody>
    </w:docPart>
    <w:docPart>
      <w:docPartPr>
        <w:name w:val="77875A07C790479386316F4F5DFD1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C7B39-04ED-46BC-91BE-D9A2C4A1ACFA}"/>
      </w:docPartPr>
      <w:docPartBody>
        <w:p w:rsidR="00187B6C" w:rsidRDefault="00000000">
          <w:pPr>
            <w:pStyle w:val="77875A07C790479386316F4F5DFD1BFA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B6C"/>
    <w:rsid w:val="00187B6C"/>
    <w:rsid w:val="0078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E841DC23B9604CA39BE4AFE970129607">
    <w:name w:val="E841DC23B9604CA39BE4AFE970129607"/>
  </w:style>
  <w:style w:type="paragraph" w:customStyle="1" w:styleId="4462F47DB98D49109C7A39CCCD6852CD">
    <w:name w:val="4462F47DB98D49109C7A39CCCD6852CD"/>
  </w:style>
  <w:style w:type="paragraph" w:customStyle="1" w:styleId="77875A07C790479386316F4F5DFD1BFA">
    <w:name w:val="77875A07C790479386316F4F5DFD1B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Fares El Gohary and Omar El Hennawy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{9DF226FF-7629-445D-92ED-F8C8697FC810}tf16392850_win32</Template>
  <TotalTime>1481</TotalTime>
  <Pages>4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Omar El Hennawy</dc:creator>
  <cp:keywords/>
  <cp:lastModifiedBy>Omar Hennawy</cp:lastModifiedBy>
  <cp:revision>4</cp:revision>
  <cp:lastPrinted>2022-12-31T20:56:00Z</cp:lastPrinted>
  <dcterms:created xsi:type="dcterms:W3CDTF">2022-12-31T20:48:00Z</dcterms:created>
  <dcterms:modified xsi:type="dcterms:W3CDTF">2023-01-01T21:29:00Z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